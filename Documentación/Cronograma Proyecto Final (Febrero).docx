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4"/>
        <w:tblpPr w:leftFromText="141" w:rightFromText="141" w:horzAnchor="margin" w:tblpY="-580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Diseño de tabla"/>
      </w:tblPr>
      <w:tblGrid>
        <w:gridCol w:w="12725"/>
        <w:gridCol w:w="2673"/>
      </w:tblGrid>
      <w:tr w:rsidR="00EB29B2" w:rsidRPr="001F008E" w:rsidTr="00F6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EB29B2" w:rsidRPr="001F008E" w:rsidRDefault="00AB4ADB" w:rsidP="00F622B6">
            <w:pPr>
              <w:pStyle w:val="Mes"/>
              <w:spacing w:after="40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-25258</wp:posOffset>
                      </wp:positionH>
                      <wp:positionV relativeFrom="paragraph">
                        <wp:posOffset>49160</wp:posOffset>
                      </wp:positionV>
                      <wp:extent cx="5745708" cy="668741"/>
                      <wp:effectExtent l="0" t="0" r="26670" b="1714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5708" cy="668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B4ADB" w:rsidRPr="00AB4ADB" w:rsidRDefault="00AB4ADB" w:rsidP="00AB4ADB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val="es-MX"/>
                                    </w:rPr>
                                    <w:t xml:space="preserve">Cronograma </w:t>
                                  </w:r>
                                  <w:r w:rsidRPr="00AB4ADB">
                                    <w:rPr>
                                      <w:sz w:val="56"/>
                                      <w:szCs w:val="56"/>
                                      <w:lang w:val="es-MX"/>
                                    </w:rPr>
                                    <w:t>Equipo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-2pt;margin-top:3.85pt;width:452.4pt;height:5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" fillcolor="white [3201]" strokecolor="white [3212]" strokeweight=".5pt">
                      <v:textbox>
                        <w:txbxContent>
                          <w:p w:rsidR="00AB4ADB" w:rsidRPr="00AB4ADB" w:rsidRDefault="00AB4ADB" w:rsidP="00AB4ADB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MX"/>
                              </w:rPr>
                              <w:t xml:space="preserve">Cronograma </w:t>
                            </w:r>
                            <w:r w:rsidRPr="00AB4ADB">
                              <w:rPr>
                                <w:sz w:val="56"/>
                                <w:szCs w:val="56"/>
                                <w:lang w:val="es-MX"/>
                              </w:rPr>
                              <w:t>Equipo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589B" w:rsidRPr="001F008E">
              <w:rPr>
                <w:lang w:bidi="es-ES"/>
              </w:rPr>
              <w:fldChar w:fldCharType="begin"/>
            </w:r>
            <w:r w:rsidR="004D589B" w:rsidRPr="001F008E">
              <w:rPr>
                <w:lang w:bidi="es-ES"/>
              </w:rPr>
              <w:instrText xml:space="preserve"> DOCVARIABLE  MonthStart \@ MMMM \* MERGEFORMAT </w:instrText>
            </w:r>
            <w:r w:rsidR="004D589B" w:rsidRPr="001F008E">
              <w:rPr>
                <w:lang w:bidi="es-ES"/>
              </w:rPr>
              <w:fldChar w:fldCharType="separate"/>
            </w:r>
            <w:r w:rsidR="00B35C5F" w:rsidRPr="00B35C5F">
              <w:rPr>
                <w:lang w:bidi="es-ES"/>
              </w:rPr>
              <w:t>febrero</w:t>
            </w:r>
            <w:r w:rsidR="004D589B" w:rsidRPr="001F008E">
              <w:rPr>
                <w:lang w:bidi="es-ES"/>
              </w:rPr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EB29B2" w:rsidRPr="001F008E" w:rsidRDefault="004D589B" w:rsidP="00F622B6">
            <w:pPr>
              <w:pStyle w:val="Ao"/>
              <w:spacing w:after="40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 MonthStart \@  yyyy   \* MERGEFORMAT </w:instrText>
            </w:r>
            <w:r w:rsidRPr="001F008E">
              <w:rPr>
                <w:lang w:bidi="es-ES"/>
              </w:rPr>
              <w:fldChar w:fldCharType="separate"/>
            </w:r>
            <w:r w:rsidR="00B35C5F" w:rsidRPr="00B35C5F">
              <w:rPr>
                <w:lang w:bidi="es-ES"/>
              </w:rPr>
              <w:t>2020</w:t>
            </w:r>
            <w:r w:rsidRPr="001F008E">
              <w:rPr>
                <w:lang w:bidi="es-ES"/>
              </w:rPr>
              <w:fldChar w:fldCharType="end"/>
            </w:r>
          </w:p>
        </w:tc>
      </w:tr>
      <w:tr w:rsidR="00EB29B2" w:rsidRPr="001F008E" w:rsidTr="00F622B6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EB29B2" w:rsidRPr="001F008E" w:rsidRDefault="00EB29B2" w:rsidP="00F622B6">
            <w:pPr>
              <w:pStyle w:val="Sinespaciado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EB29B2" w:rsidRPr="001F008E" w:rsidRDefault="00EB29B2" w:rsidP="00F622B6">
            <w:pPr>
              <w:pStyle w:val="Sinespaciado"/>
            </w:pPr>
          </w:p>
        </w:tc>
      </w:tr>
    </w:tbl>
    <w:tbl>
      <w:tblPr>
        <w:tblStyle w:val="Tabladecalendario"/>
        <w:tblW w:w="5400" w:type="pct"/>
        <w:tblInd w:w="-572" w:type="dxa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Diseño de tabla"/>
      </w:tblPr>
      <w:tblGrid>
        <w:gridCol w:w="2554"/>
        <w:gridCol w:w="2613"/>
        <w:gridCol w:w="2290"/>
        <w:gridCol w:w="2293"/>
        <w:gridCol w:w="2293"/>
        <w:gridCol w:w="2293"/>
        <w:gridCol w:w="2283"/>
      </w:tblGrid>
      <w:tr w:rsidR="00F622B6" w:rsidRPr="001F008E" w:rsidTr="00546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sdt>
          <w:sdtPr>
            <w:id w:val="1830477086"/>
            <w:placeholder>
              <w:docPart w:val="0CE8274829FA4B309ACDFA3E608927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768" w:type="pct"/>
                <w:tcBorders>
                  <w:bottom w:val="single" w:sz="4" w:space="0" w:color="BFBFBF" w:themeColor="background1" w:themeShade="BF"/>
                </w:tcBorders>
                <w:shd w:val="clear" w:color="auto" w:fill="326BA6" w:themeFill="text2" w:themeFillShade="BF"/>
              </w:tcPr>
              <w:p w:rsidR="00EB29B2" w:rsidRPr="001F008E" w:rsidRDefault="004D589B">
                <w:pPr>
                  <w:pStyle w:val="Das"/>
                </w:pPr>
                <w:r w:rsidRPr="001F008E">
                  <w:rPr>
                    <w:lang w:bidi="es-ES"/>
                  </w:rPr>
                  <w:t>Lunes</w:t>
                </w:r>
              </w:p>
            </w:tc>
          </w:sdtContent>
        </w:sdt>
        <w:tc>
          <w:tcPr>
            <w:tcW w:w="786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Pr="001F008E" w:rsidRDefault="007F23BE">
            <w:pPr>
              <w:pStyle w:val="Das"/>
            </w:pPr>
            <w:sdt>
              <w:sdtPr>
                <w:id w:val="1049036045"/>
                <w:placeholder>
                  <w:docPart w:val="C790D2C3ECC7407B8A95990B6758813C"/>
                </w:placeholder>
                <w:temporary/>
                <w:showingPlcHdr/>
                <w15:appearance w15:val="hidden"/>
              </w:sdtPr>
              <w:sdtEndPr/>
              <w:sdtContent>
                <w:r w:rsidR="004D589B" w:rsidRPr="001F008E">
                  <w:rPr>
                    <w:lang w:bidi="es-ES"/>
                  </w:rPr>
                  <w:t>Martes</w:t>
                </w:r>
              </w:sdtContent>
            </w:sdt>
          </w:p>
        </w:tc>
        <w:tc>
          <w:tcPr>
            <w:tcW w:w="689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Pr="001F008E" w:rsidRDefault="007F23BE">
            <w:pPr>
              <w:pStyle w:val="Das"/>
            </w:pPr>
            <w:sdt>
              <w:sdtPr>
                <w:id w:val="513506771"/>
                <w:placeholder>
                  <w:docPart w:val="F71E9554C7764D5DB8FEAD7EDBE28010"/>
                </w:placeholder>
                <w:temporary/>
                <w:showingPlcHdr/>
                <w15:appearance w15:val="hidden"/>
              </w:sdtPr>
              <w:sdtEndPr/>
              <w:sdtContent>
                <w:r w:rsidR="004D589B" w:rsidRPr="001F008E">
                  <w:rPr>
                    <w:lang w:bidi="es-ES"/>
                  </w:rPr>
                  <w:t>Miércoles</w:t>
                </w:r>
              </w:sdtContent>
            </w:sdt>
          </w:p>
        </w:tc>
        <w:tc>
          <w:tcPr>
            <w:tcW w:w="690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Pr="001F008E" w:rsidRDefault="007F23BE">
            <w:pPr>
              <w:pStyle w:val="Das"/>
            </w:pPr>
            <w:sdt>
              <w:sdtPr>
                <w:id w:val="1506241252"/>
                <w:placeholder>
                  <w:docPart w:val="BF1150989E6C4567ADA24D4A1D9E7127"/>
                </w:placeholder>
                <w:temporary/>
                <w:showingPlcHdr/>
                <w15:appearance w15:val="hidden"/>
              </w:sdtPr>
              <w:sdtEndPr/>
              <w:sdtContent>
                <w:r w:rsidR="004D589B" w:rsidRPr="001F008E">
                  <w:rPr>
                    <w:lang w:bidi="es-ES"/>
                  </w:rPr>
                  <w:t>Jueves</w:t>
                </w:r>
              </w:sdtContent>
            </w:sdt>
          </w:p>
        </w:tc>
        <w:tc>
          <w:tcPr>
            <w:tcW w:w="690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Pr="001F008E" w:rsidRDefault="007F23BE">
            <w:pPr>
              <w:pStyle w:val="Das"/>
            </w:pPr>
            <w:sdt>
              <w:sdtPr>
                <w:id w:val="366961532"/>
                <w:placeholder>
                  <w:docPart w:val="58D543EF81774E83BEF1226D71E006F6"/>
                </w:placeholder>
                <w:temporary/>
                <w:showingPlcHdr/>
                <w15:appearance w15:val="hidden"/>
              </w:sdtPr>
              <w:sdtEndPr/>
              <w:sdtContent>
                <w:r w:rsidR="004D589B" w:rsidRPr="001F008E">
                  <w:rPr>
                    <w:lang w:bidi="es-ES"/>
                  </w:rPr>
                  <w:t>Viernes</w:t>
                </w:r>
              </w:sdtContent>
            </w:sdt>
          </w:p>
        </w:tc>
        <w:tc>
          <w:tcPr>
            <w:tcW w:w="690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EB29B2" w:rsidRPr="001F008E" w:rsidRDefault="007F23BE">
            <w:pPr>
              <w:pStyle w:val="Das"/>
            </w:pPr>
            <w:sdt>
              <w:sdtPr>
                <w:id w:val="-703411913"/>
                <w:placeholder>
                  <w:docPart w:val="4486324902BB4438AB4A4DE357A7DF9B"/>
                </w:placeholder>
                <w:temporary/>
                <w:showingPlcHdr/>
                <w15:appearance w15:val="hidden"/>
              </w:sdtPr>
              <w:sdtEndPr/>
              <w:sdtContent>
                <w:r w:rsidR="004D589B" w:rsidRPr="001F008E">
                  <w:rPr>
                    <w:lang w:bidi="es-ES"/>
                  </w:rPr>
                  <w:t>Sábado</w:t>
                </w:r>
              </w:sdtContent>
            </w:sdt>
          </w:p>
        </w:tc>
        <w:tc>
          <w:tcPr>
            <w:tcW w:w="687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EB29B2" w:rsidRPr="001F008E" w:rsidRDefault="007F23BE">
            <w:pPr>
              <w:pStyle w:val="Das"/>
            </w:pPr>
            <w:sdt>
              <w:sdtPr>
                <w:id w:val="-1559472048"/>
                <w:placeholder>
                  <w:docPart w:val="BD8EFFB408A34107902F430BEA9A6C10"/>
                </w:placeholder>
                <w:temporary/>
                <w:showingPlcHdr/>
                <w15:appearance w15:val="hidden"/>
              </w:sdtPr>
              <w:sdtEndPr/>
              <w:sdtContent>
                <w:r w:rsidR="004D589B" w:rsidRPr="001F008E">
                  <w:rPr>
                    <w:lang w:bidi="es-ES"/>
                  </w:rPr>
                  <w:t>Domingo</w:t>
                </w:r>
              </w:sdtContent>
            </w:sdt>
          </w:p>
        </w:tc>
      </w:tr>
      <w:tr w:rsidR="00EB29B2" w:rsidRPr="001F008E" w:rsidTr="00546737">
        <w:trPr>
          <w:trHeight w:val="401"/>
        </w:trPr>
        <w:tc>
          <w:tcPr>
            <w:tcW w:w="768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"</w:instrText>
            </w:r>
            <w:r w:rsidR="003C64D5" w:rsidRPr="001F008E">
              <w:rPr>
                <w:lang w:bidi="es-ES"/>
              </w:rPr>
              <w:instrText>lunes</w:instrText>
            </w:r>
            <w:r w:rsidRPr="001F008E">
              <w:rPr>
                <w:lang w:bidi="es-ES"/>
              </w:rPr>
              <w:instrText>" 1 ""</w:instrTex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786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"</w:instrText>
            </w:r>
            <w:r w:rsidR="003C64D5" w:rsidRPr="001F008E">
              <w:rPr>
                <w:lang w:bidi="es-ES"/>
              </w:rPr>
              <w:instrText>martes</w:instrText>
            </w:r>
            <w:r w:rsidRPr="001F008E">
              <w:rPr>
                <w:lang w:bidi="es-ES"/>
              </w:rPr>
              <w:instrText xml:space="preserve">" 1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=A2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0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&lt;&gt; 0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=A2+1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2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9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"</w:instrText>
            </w:r>
            <w:r w:rsidR="003C64D5" w:rsidRPr="001F008E">
              <w:rPr>
                <w:lang w:bidi="es-ES"/>
              </w:rPr>
              <w:instrText>miércoles</w:instrText>
            </w:r>
            <w:r w:rsidRPr="001F008E">
              <w:rPr>
                <w:lang w:bidi="es-ES"/>
              </w:rPr>
              <w:instrText xml:space="preserve">" 1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=B2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0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&lt;&gt; 0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=B2+1 </w:instrText>
            </w:r>
            <w:r w:rsidRPr="001F008E">
              <w:rPr>
                <w:lang w:bidi="es-ES"/>
              </w:rPr>
              <w:fldChar w:fldCharType="separate"/>
            </w:r>
            <w:r w:rsidR="00231B35">
              <w:rPr>
                <w:noProof/>
                <w:lang w:bidi="es-ES"/>
              </w:rPr>
              <w:instrText>2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"</w:instrText>
            </w:r>
            <w:r w:rsidR="003C64D5" w:rsidRPr="001F008E">
              <w:rPr>
                <w:lang w:bidi="es-ES"/>
              </w:rPr>
              <w:instrText>jueves</w:instrText>
            </w:r>
            <w:r w:rsidRPr="001F008E">
              <w:rPr>
                <w:lang w:bidi="es-ES"/>
              </w:rPr>
              <w:instrText xml:space="preserve">" 1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=C2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0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&lt;&gt; 0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=C2+1 </w:instrText>
            </w:r>
            <w:r w:rsidRPr="001F008E">
              <w:rPr>
                <w:lang w:bidi="es-ES"/>
              </w:rPr>
              <w:fldChar w:fldCharType="separate"/>
            </w:r>
            <w:r w:rsidR="00231B35">
              <w:rPr>
                <w:noProof/>
                <w:lang w:bidi="es-ES"/>
              </w:rPr>
              <w:instrText>3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>= "</w:instrText>
            </w:r>
            <w:r w:rsidR="003C64D5" w:rsidRPr="001F008E">
              <w:rPr>
                <w:lang w:bidi="es-ES"/>
              </w:rPr>
              <w:instrText>viernes</w:instrText>
            </w:r>
            <w:r w:rsidRPr="001F008E">
              <w:rPr>
                <w:lang w:bidi="es-ES"/>
              </w:rPr>
              <w:instrText xml:space="preserve">" 1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=D2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0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&lt;&gt; 0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=D2+1 </w:instrText>
            </w:r>
            <w:r w:rsidRPr="001F008E">
              <w:rPr>
                <w:lang w:bidi="es-ES"/>
              </w:rPr>
              <w:fldChar w:fldCharType="separate"/>
            </w:r>
            <w:r w:rsidR="00231B35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"</w:instrText>
            </w:r>
            <w:r w:rsidR="003C64D5" w:rsidRPr="001F008E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instrText xml:space="preserve">" 1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=E2 </w:instrText>
            </w:r>
            <w:r w:rsidRPr="001F008E">
              <w:rPr>
                <w:lang w:bidi="es-ES"/>
              </w:rPr>
              <w:fldChar w:fldCharType="separate"/>
            </w:r>
            <w:r w:rsidR="00231B35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&lt;&gt; 0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=E2+1 </w:instrText>
            </w:r>
            <w:r w:rsidRPr="001F008E">
              <w:rPr>
                <w:lang w:bidi="es-ES"/>
              </w:rPr>
              <w:fldChar w:fldCharType="separate"/>
            </w:r>
            <w:r w:rsidR="00231B35">
              <w:rPr>
                <w:noProof/>
                <w:lang w:bidi="es-ES"/>
              </w:rPr>
              <w:instrText>5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5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separate"/>
            </w:r>
            <w:r w:rsidR="00B35C5F" w:rsidRPr="001F008E">
              <w:rPr>
                <w:noProof/>
                <w:lang w:bidi="es-ES"/>
              </w:rPr>
              <w:t>1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7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MonthStart \@ dddd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sábado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"</w:instrText>
            </w:r>
            <w:r w:rsidR="003C64D5" w:rsidRPr="001F008E">
              <w:rPr>
                <w:lang w:bidi="es-ES"/>
              </w:rPr>
              <w:instrText>domingo</w:instrText>
            </w:r>
            <w:r w:rsidRPr="001F008E">
              <w:rPr>
                <w:lang w:bidi="es-ES"/>
              </w:rPr>
              <w:instrText xml:space="preserve">" 1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=F2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1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&lt;&gt; 0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=F2+1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</w:t>
            </w:r>
            <w:r w:rsidRPr="001F008E">
              <w:rPr>
                <w:lang w:bidi="es-ES"/>
              </w:rPr>
              <w:fldChar w:fldCharType="end"/>
            </w:r>
          </w:p>
        </w:tc>
      </w:tr>
      <w:tr w:rsidR="00EB29B2" w:rsidRPr="001F008E" w:rsidTr="00546737">
        <w:trPr>
          <w:trHeight w:hRule="exact" w:val="730"/>
        </w:trPr>
        <w:tc>
          <w:tcPr>
            <w:tcW w:w="768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786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89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87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</w:tr>
      <w:tr w:rsidR="00F622B6" w:rsidRPr="001F008E" w:rsidTr="00546737">
        <w:trPr>
          <w:trHeight w:val="401"/>
        </w:trPr>
        <w:tc>
          <w:tcPr>
            <w:tcW w:w="768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=G2+1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3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786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4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9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5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6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0D0D0D" w:themeFill="text1" w:themeFillTint="F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7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8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7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9</w:t>
            </w:r>
            <w:r w:rsidRPr="001F008E">
              <w:rPr>
                <w:lang w:bidi="es-ES"/>
              </w:rPr>
              <w:fldChar w:fldCharType="end"/>
            </w:r>
          </w:p>
        </w:tc>
      </w:tr>
      <w:tr w:rsidR="00F622B6" w:rsidRPr="001F008E" w:rsidTr="00546737">
        <w:trPr>
          <w:trHeight w:hRule="exact" w:val="730"/>
        </w:trPr>
        <w:tc>
          <w:tcPr>
            <w:tcW w:w="76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78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8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9860A0">
            <w:r>
              <w:t>Creación del equipo</w:t>
            </w:r>
          </w:p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87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</w:tr>
      <w:tr w:rsidR="00B84DCB" w:rsidRPr="001F008E" w:rsidTr="00546737">
        <w:trPr>
          <w:trHeight w:val="401"/>
        </w:trPr>
        <w:tc>
          <w:tcPr>
            <w:tcW w:w="768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=G4+1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10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786" w:type="pct"/>
            <w:tcBorders>
              <w:bottom w:val="nil"/>
            </w:tcBorders>
            <w:shd w:val="clear" w:color="auto" w:fill="FFFF0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11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9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12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13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FFF0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14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15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7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16</w:t>
            </w:r>
            <w:r w:rsidRPr="001F008E">
              <w:rPr>
                <w:lang w:bidi="es-ES"/>
              </w:rPr>
              <w:fldChar w:fldCharType="end"/>
            </w:r>
          </w:p>
        </w:tc>
      </w:tr>
      <w:tr w:rsidR="00EB29B2" w:rsidRPr="001F008E" w:rsidTr="00546737">
        <w:trPr>
          <w:trHeight w:hRule="exact" w:val="730"/>
        </w:trPr>
        <w:tc>
          <w:tcPr>
            <w:tcW w:w="768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786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D24806">
            <w:r>
              <w:t xml:space="preserve">Asignación </w:t>
            </w:r>
            <w:r w:rsidR="00F622B6">
              <w:t>trabajos</w:t>
            </w:r>
            <w:r>
              <w:t xml:space="preserve"> y </w:t>
            </w:r>
            <w:r w:rsidR="00F622B6">
              <w:t>fechas</w:t>
            </w:r>
          </w:p>
        </w:tc>
        <w:tc>
          <w:tcPr>
            <w:tcW w:w="689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B84DCB">
            <w:r>
              <w:t>Se Realizo un escrito de Razones para realizarla</w:t>
            </w:r>
          </w:p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  <w:tc>
          <w:tcPr>
            <w:tcW w:w="687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Pr="001F008E" w:rsidRDefault="00EB29B2"/>
        </w:tc>
      </w:tr>
      <w:tr w:rsidR="00F622B6" w:rsidRPr="001F008E" w:rsidTr="00546737">
        <w:trPr>
          <w:trHeight w:val="401"/>
        </w:trPr>
        <w:tc>
          <w:tcPr>
            <w:tcW w:w="768" w:type="pct"/>
            <w:tcBorders>
              <w:bottom w:val="nil"/>
            </w:tcBorders>
            <w:shd w:val="clear" w:color="auto" w:fill="FFFF0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=G6+1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17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786" w:type="pct"/>
            <w:tcBorders>
              <w:bottom w:val="nil"/>
            </w:tcBorders>
            <w:shd w:val="clear" w:color="auto" w:fill="FFFF0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=A8+1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18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9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=B8+1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19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=C8+1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20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FFF0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=D8+1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21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=E8+1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22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7" w:type="pct"/>
            <w:tcBorders>
              <w:bottom w:val="nil"/>
            </w:tcBorders>
            <w:shd w:val="clear" w:color="auto" w:fill="404040" w:themeFill="text1" w:themeFillTint="BF"/>
          </w:tcPr>
          <w:p w:rsidR="00EB29B2" w:rsidRPr="009860A0" w:rsidRDefault="004D589B">
            <w:pPr>
              <w:pStyle w:val="Fechas"/>
              <w:rPr>
                <w:color w:val="7F7F7F" w:themeColor="text1" w:themeTint="80"/>
              </w:rPr>
            </w:pPr>
            <w:r w:rsidRPr="009860A0">
              <w:rPr>
                <w:color w:val="7F7F7F" w:themeColor="text1" w:themeTint="80"/>
                <w:lang w:bidi="es-ES"/>
              </w:rPr>
              <w:fldChar w:fldCharType="begin"/>
            </w:r>
            <w:r w:rsidRPr="009860A0">
              <w:rPr>
                <w:color w:val="7F7F7F" w:themeColor="text1" w:themeTint="80"/>
                <w:lang w:bidi="es-ES"/>
              </w:rPr>
              <w:instrText xml:space="preserve"> =F8+1 </w:instrText>
            </w:r>
            <w:r w:rsidRPr="009860A0">
              <w:rPr>
                <w:color w:val="7F7F7F" w:themeColor="text1" w:themeTint="80"/>
                <w:lang w:bidi="es-ES"/>
              </w:rPr>
              <w:fldChar w:fldCharType="separate"/>
            </w:r>
            <w:r w:rsidR="00B35C5F" w:rsidRPr="009860A0">
              <w:rPr>
                <w:noProof/>
                <w:color w:val="7F7F7F" w:themeColor="text1" w:themeTint="80"/>
                <w:lang w:bidi="es-ES"/>
              </w:rPr>
              <w:t>23</w:t>
            </w:r>
            <w:r w:rsidRPr="009860A0">
              <w:rPr>
                <w:color w:val="7F7F7F" w:themeColor="text1" w:themeTint="80"/>
                <w:lang w:bidi="es-ES"/>
              </w:rPr>
              <w:fldChar w:fldCharType="end"/>
            </w:r>
          </w:p>
        </w:tc>
      </w:tr>
      <w:tr w:rsidR="00F622B6" w:rsidRPr="001F008E" w:rsidTr="00546737">
        <w:trPr>
          <w:trHeight w:hRule="exact" w:val="730"/>
        </w:trPr>
        <w:tc>
          <w:tcPr>
            <w:tcW w:w="76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F622B6">
            <w:r>
              <w:t>Creación del esquemático eléctrico</w:t>
            </w:r>
          </w:p>
        </w:tc>
        <w:tc>
          <w:tcPr>
            <w:tcW w:w="78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F622B6">
            <w:r>
              <w:t xml:space="preserve">Se abrió la maquina </w:t>
            </w:r>
            <w:r w:rsidR="00D805F3">
              <w:t>centrifuga</w:t>
            </w:r>
            <w:r>
              <w:t xml:space="preserve"> </w:t>
            </w:r>
          </w:p>
        </w:tc>
        <w:tc>
          <w:tcPr>
            <w:tcW w:w="68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D805F3">
            <w:r>
              <w:t>Se hizo la cotización de la primera prueba</w:t>
            </w:r>
          </w:p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EB29B2"/>
        </w:tc>
        <w:tc>
          <w:tcPr>
            <w:tcW w:w="687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Pr="001F008E" w:rsidRDefault="009860A0">
            <w:r>
              <w:t>Organización para futuros eventos</w:t>
            </w:r>
          </w:p>
        </w:tc>
      </w:tr>
      <w:tr w:rsidR="009860A0" w:rsidRPr="001F008E" w:rsidTr="00283BE5">
        <w:trPr>
          <w:trHeight w:val="401"/>
        </w:trPr>
        <w:tc>
          <w:tcPr>
            <w:tcW w:w="768" w:type="pct"/>
            <w:tcBorders>
              <w:bottom w:val="nil"/>
            </w:tcBorders>
            <w:shd w:val="clear" w:color="auto" w:fill="00B05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=G8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23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=G8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23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=G8+1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24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786" w:type="pct"/>
            <w:tcBorders>
              <w:bottom w:val="nil"/>
            </w:tcBorders>
            <w:shd w:val="clear" w:color="auto" w:fill="00B05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=A10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=A10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=A10+1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25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25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25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9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=B10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25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=B10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25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=B10+1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26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26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26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=C10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26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=C10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26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=C10+1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27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27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27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=D10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27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=D10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27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=D10+1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28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="00B35C5F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28</w:instrText>
            </w:r>
            <w:r w:rsidRPr="001F008E">
              <w:rPr>
                <w:lang w:bidi="es-ES"/>
              </w:rPr>
              <w:fldChar w:fldCharType="end"/>
            </w:r>
            <w:r w:rsidR="00B35C5F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28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90" w:type="pct"/>
            <w:tcBorders>
              <w:bottom w:val="nil"/>
            </w:tcBorders>
            <w:shd w:val="clear" w:color="auto" w:fill="FF0000"/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=E10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28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=E10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28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=E10+1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="00B35C5F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t>29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7" w:type="pct"/>
            <w:tcBorders>
              <w:bottom w:val="nil"/>
            </w:tcBorders>
          </w:tcPr>
          <w:p w:rsidR="00EB29B2" w:rsidRPr="001F008E" w:rsidRDefault="004D589B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=F10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=F10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noProof/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="00B35C5F">
              <w:rPr>
                <w:lang w:bidi="es-ES"/>
              </w:rPr>
              <w:instrText>29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=F10+1 </w:instrText>
            </w:r>
            <w:r w:rsidRPr="001F008E">
              <w:rPr>
                <w:lang w:bidi="es-ES"/>
              </w:rPr>
              <w:fldChar w:fldCharType="separate"/>
            </w:r>
            <w:r w:rsidR="00D81BB5" w:rsidRPr="001F008E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</w:tr>
      <w:tr w:rsidR="00546737" w:rsidRPr="001F008E" w:rsidTr="00546737">
        <w:trPr>
          <w:trHeight w:hRule="exact" w:val="730"/>
        </w:trPr>
        <w:tc>
          <w:tcPr>
            <w:tcW w:w="768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546737" w:rsidP="00546737">
            <w:r>
              <w:t xml:space="preserve">Realización del esquemático en proteus </w:t>
            </w:r>
          </w:p>
        </w:tc>
        <w:tc>
          <w:tcPr>
            <w:tcW w:w="786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283BE5" w:rsidP="00546737">
            <w:r>
              <w:t xml:space="preserve">Se </w:t>
            </w:r>
            <w:r w:rsidR="00AB4ADB">
              <w:t>comprará</w:t>
            </w:r>
            <w:r>
              <w:t xml:space="preserve"> el material para el día de reunión </w:t>
            </w:r>
          </w:p>
        </w:tc>
        <w:tc>
          <w:tcPr>
            <w:tcW w:w="689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546737" w:rsidP="00546737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546737" w:rsidP="00546737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546737" w:rsidP="00546737"/>
        </w:tc>
        <w:tc>
          <w:tcPr>
            <w:tcW w:w="690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546737" w:rsidP="00546737">
            <w:r>
              <w:t>Primera reunión para realizar el proyecto</w:t>
            </w:r>
          </w:p>
        </w:tc>
        <w:tc>
          <w:tcPr>
            <w:tcW w:w="687" w:type="pct"/>
            <w:tcBorders>
              <w:top w:val="nil"/>
              <w:bottom w:val="single" w:sz="4" w:space="0" w:color="BFBFBF" w:themeColor="background1" w:themeShade="BF"/>
            </w:tcBorders>
          </w:tcPr>
          <w:p w:rsidR="00546737" w:rsidRPr="001F008E" w:rsidRDefault="00546737" w:rsidP="00546737"/>
        </w:tc>
      </w:tr>
      <w:tr w:rsidR="00546737" w:rsidRPr="001F008E" w:rsidTr="00546737">
        <w:trPr>
          <w:trHeight w:val="401"/>
        </w:trPr>
        <w:tc>
          <w:tcPr>
            <w:tcW w:w="768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=G10</w:instrText>
            </w:r>
            <w:r w:rsidRPr="001F008E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=G10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3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lang w:bidi="es-ES"/>
              </w:rPr>
              <w:instrText>31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=G10+1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786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=A12</w:instrText>
            </w:r>
            <w:r w:rsidRPr="001F008E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= 0,""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IF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=A12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3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&lt;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MonthEnd \@ d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lang w:bidi="es-ES"/>
              </w:rPr>
              <w:instrText>31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 </w:instrText>
            </w: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=A12+1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instrText xml:space="preserve"> "" </w:instrText>
            </w:r>
            <w:r w:rsidRPr="001F008E">
              <w:rPr>
                <w:lang w:bidi="es-ES"/>
              </w:rPr>
              <w:fldChar w:fldCharType="separate"/>
            </w:r>
            <w:r w:rsidRPr="001F008E">
              <w:rPr>
                <w:noProof/>
                <w:lang w:bidi="es-ES"/>
              </w:rPr>
              <w:instrText>4</w:instrText>
            </w:r>
            <w:r w:rsidRPr="001F008E">
              <w:rPr>
                <w:lang w:bidi="es-ES"/>
              </w:rPr>
              <w:fldChar w:fldCharType="end"/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689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</w:p>
        </w:tc>
        <w:tc>
          <w:tcPr>
            <w:tcW w:w="690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</w:p>
        </w:tc>
        <w:tc>
          <w:tcPr>
            <w:tcW w:w="687" w:type="pct"/>
            <w:tcBorders>
              <w:bottom w:val="nil"/>
            </w:tcBorders>
            <w:shd w:val="clear" w:color="auto" w:fill="F7F7F7" w:themeFill="background2"/>
          </w:tcPr>
          <w:p w:rsidR="00546737" w:rsidRPr="001F008E" w:rsidRDefault="00546737" w:rsidP="00546737">
            <w:pPr>
              <w:pStyle w:val="Fechas"/>
            </w:pPr>
          </w:p>
        </w:tc>
      </w:tr>
      <w:tr w:rsidR="00546737" w:rsidRPr="001F008E" w:rsidTr="00546737">
        <w:trPr>
          <w:trHeight w:hRule="exact" w:val="730"/>
        </w:trPr>
        <w:tc>
          <w:tcPr>
            <w:tcW w:w="768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  <w:tc>
          <w:tcPr>
            <w:tcW w:w="786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  <w:tc>
          <w:tcPr>
            <w:tcW w:w="689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  <w:tc>
          <w:tcPr>
            <w:tcW w:w="690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  <w:tc>
          <w:tcPr>
            <w:tcW w:w="690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  <w:tc>
          <w:tcPr>
            <w:tcW w:w="690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  <w:tc>
          <w:tcPr>
            <w:tcW w:w="687" w:type="pct"/>
            <w:tcBorders>
              <w:top w:val="nil"/>
            </w:tcBorders>
            <w:shd w:val="clear" w:color="auto" w:fill="F7F7F7" w:themeFill="background2"/>
          </w:tcPr>
          <w:p w:rsidR="00546737" w:rsidRPr="001F008E" w:rsidRDefault="00546737" w:rsidP="00546737"/>
        </w:tc>
      </w:tr>
    </w:tbl>
    <w:tbl>
      <w:tblPr>
        <w:tblStyle w:val="Tablanormal4"/>
        <w:tblW w:w="5000" w:type="pct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Diseño de tabla"/>
      </w:tblPr>
      <w:tblGrid>
        <w:gridCol w:w="4264"/>
        <w:gridCol w:w="3688"/>
        <w:gridCol w:w="3855"/>
        <w:gridCol w:w="3591"/>
      </w:tblGrid>
      <w:tr w:rsidR="00EB5A46" w:rsidRPr="001F008E" w:rsidTr="00D8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032"/>
        </w:trPr>
        <w:sdt>
          <w:sdtPr>
            <w:id w:val="885914927"/>
            <w:placeholder>
              <w:docPart w:val="0C19D49A48264D2684A774399EB9B9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64" w:type="dxa"/>
                <w:tcMar>
                  <w:left w:w="0" w:type="dxa"/>
                </w:tcMar>
              </w:tcPr>
              <w:p w:rsidR="00EB29B2" w:rsidRPr="001F008E" w:rsidRDefault="004D589B">
                <w:pPr>
                  <w:pStyle w:val="Ttulo1"/>
                  <w:spacing w:after="40"/>
                  <w:outlineLvl w:val="0"/>
                </w:pPr>
                <w:r w:rsidRPr="001F008E">
                  <w:rPr>
                    <w:lang w:bidi="es-ES"/>
                  </w:rPr>
                  <w:t>Eventos</w:t>
                </w:r>
              </w:p>
            </w:tc>
          </w:sdtContent>
        </w:sdt>
        <w:tc>
          <w:tcPr>
            <w:tcW w:w="3695" w:type="dxa"/>
          </w:tcPr>
          <w:p w:rsidR="00EB29B2" w:rsidRPr="001F008E" w:rsidRDefault="00B35C5F" w:rsidP="00897AFD">
            <w:pPr>
              <w:pStyle w:val="Ttulo2"/>
              <w:spacing w:before="120" w:after="40"/>
              <w:outlineLvl w:val="1"/>
            </w:pPr>
            <w:r>
              <w:t>DOCUMENTACION DEL PROYECTO</w:t>
            </w:r>
          </w:p>
          <w:p w:rsidR="00D22426" w:rsidRDefault="00D22426">
            <w:pPr>
              <w:spacing w:after="40"/>
              <w:rPr>
                <w:bCs w:val="0"/>
              </w:rPr>
            </w:pPr>
            <w:r>
              <w:t>-Cotización</w:t>
            </w:r>
          </w:p>
          <w:p w:rsidR="00D22426" w:rsidRDefault="00D22426">
            <w:pPr>
              <w:spacing w:after="40"/>
              <w:rPr>
                <w:bCs w:val="0"/>
              </w:rPr>
            </w:pPr>
            <w:r>
              <w:t>-Cronograma</w:t>
            </w:r>
          </w:p>
          <w:p w:rsidR="00D22426" w:rsidRDefault="00D22426">
            <w:pPr>
              <w:spacing w:after="40"/>
              <w:rPr>
                <w:bCs w:val="0"/>
              </w:rPr>
            </w:pPr>
            <w:r>
              <w:t>-Planteamiento del proyecto</w:t>
            </w:r>
          </w:p>
          <w:p w:rsidR="00D22426" w:rsidRDefault="00D22426">
            <w:pPr>
              <w:spacing w:after="40"/>
              <w:rPr>
                <w:bCs w:val="0"/>
              </w:rPr>
            </w:pPr>
            <w:r>
              <w:t xml:space="preserve">-Hipótesis  </w:t>
            </w:r>
          </w:p>
          <w:p w:rsidR="00EB29B2" w:rsidRPr="001F008E" w:rsidRDefault="00D22426">
            <w:pPr>
              <w:spacing w:after="40"/>
            </w:pPr>
            <w:r>
              <w:t xml:space="preserve">-Objetivos </w:t>
            </w:r>
          </w:p>
        </w:tc>
        <w:tc>
          <w:tcPr>
            <w:tcW w:w="3865" w:type="dxa"/>
          </w:tcPr>
          <w:p w:rsidR="00EB29B2" w:rsidRPr="001F008E" w:rsidRDefault="00B35C5F" w:rsidP="00897AFD">
            <w:pPr>
              <w:pStyle w:val="Ttulo2"/>
              <w:spacing w:before="120" w:after="40"/>
              <w:outlineLvl w:val="1"/>
            </w:pPr>
            <w:r>
              <w:t xml:space="preserve">Maquina Centrifuga para butirómetros </w:t>
            </w:r>
          </w:p>
          <w:p w:rsidR="00EB29B2" w:rsidRDefault="00EB29B2">
            <w:pPr>
              <w:spacing w:after="40"/>
              <w:rPr>
                <w:bCs w:val="0"/>
              </w:rPr>
            </w:pPr>
          </w:p>
          <w:p w:rsidR="00D22426" w:rsidRDefault="00D22426">
            <w:pPr>
              <w:spacing w:after="40"/>
              <w:rPr>
                <w:bCs w:val="0"/>
              </w:rPr>
            </w:pPr>
            <w:r>
              <w:t>Proyecto Final de 6to semestre en la especialidad de mecatrónica.</w:t>
            </w:r>
          </w:p>
          <w:p w:rsidR="00D22426" w:rsidRPr="00D22426" w:rsidRDefault="00D22426">
            <w:pPr>
              <w:spacing w:after="40"/>
              <w:rPr>
                <w:bCs w:val="0"/>
              </w:rPr>
            </w:pPr>
            <w:r>
              <w:t xml:space="preserve">Creación de una maquina centrifuga para butirómetros para laboratorio. </w:t>
            </w:r>
          </w:p>
        </w:tc>
        <w:tc>
          <w:tcPr>
            <w:tcW w:w="3597" w:type="dxa"/>
            <w:tcMar>
              <w:right w:w="0" w:type="dxa"/>
            </w:tcMar>
          </w:tcPr>
          <w:p w:rsidR="00EB29B2" w:rsidRPr="009860A0" w:rsidRDefault="00DD281B" w:rsidP="00DD281B">
            <w:pPr>
              <w:pStyle w:val="Ttulo2"/>
              <w:spacing w:before="120" w:after="40"/>
              <w:jc w:val="center"/>
            </w:pPr>
            <w:r>
              <w:t>Simbología</w:t>
            </w:r>
          </w:p>
          <w:p w:rsidR="00D24806" w:rsidRPr="009860A0" w:rsidRDefault="009860A0" w:rsidP="009860A0">
            <w:pPr>
              <w:pStyle w:val="Prrafodelista"/>
              <w:numPr>
                <w:ilvl w:val="0"/>
                <w:numId w:val="1"/>
              </w:numPr>
            </w:pPr>
            <w:r>
              <w:t>Avances Dentro de la escuela</w:t>
            </w:r>
          </w:p>
          <w:p w:rsidR="009860A0" w:rsidRPr="00DD281B" w:rsidRDefault="00DD281B" w:rsidP="009860A0">
            <w:pPr>
              <w:pStyle w:val="Prrafodelista"/>
              <w:numPr>
                <w:ilvl w:val="0"/>
                <w:numId w:val="2"/>
              </w:numPr>
            </w:pPr>
            <w:r>
              <w:t>Reuniones Extraescolares</w:t>
            </w:r>
          </w:p>
          <w:p w:rsidR="00725082" w:rsidRPr="00B84DCB" w:rsidRDefault="00725082" w:rsidP="00725082">
            <w:pPr>
              <w:pStyle w:val="Prrafodelista"/>
              <w:numPr>
                <w:ilvl w:val="0"/>
                <w:numId w:val="3"/>
              </w:numPr>
            </w:pPr>
            <w:r>
              <w:t>Próximos eventos</w:t>
            </w:r>
          </w:p>
          <w:p w:rsidR="00B84DCB" w:rsidRPr="00B84DCB" w:rsidRDefault="00B84DCB" w:rsidP="00B84DCB">
            <w:pPr>
              <w:pStyle w:val="Prrafodelista"/>
              <w:numPr>
                <w:ilvl w:val="0"/>
                <w:numId w:val="5"/>
              </w:numPr>
            </w:pPr>
            <w:r>
              <w:t>Reorganización y gestión del proyecto</w:t>
            </w:r>
          </w:p>
        </w:tc>
      </w:tr>
    </w:tbl>
    <w:p w:rsidR="00EB29B2" w:rsidRDefault="00EB29B2">
      <w:pPr>
        <w:rPr>
          <w:lang w:val="es-MX"/>
        </w:rPr>
      </w:pPr>
    </w:p>
    <w:tbl>
      <w:tblPr>
        <w:tblStyle w:val="Tablanormal4"/>
        <w:tblpPr w:leftFromText="141" w:rightFromText="141" w:horzAnchor="margin" w:tblpY="-580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Diseño de tabla"/>
      </w:tblPr>
      <w:tblGrid>
        <w:gridCol w:w="12725"/>
        <w:gridCol w:w="2673"/>
      </w:tblGrid>
      <w:tr w:rsidR="00725082" w:rsidRPr="001F008E" w:rsidTr="00606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725082" w:rsidRPr="001F008E" w:rsidRDefault="00725082" w:rsidP="00606CDC">
            <w:pPr>
              <w:pStyle w:val="Mes"/>
              <w:spacing w:after="40"/>
            </w:pPr>
            <w:r w:rsidRPr="001F008E">
              <w:rPr>
                <w:lang w:bidi="es-ES"/>
              </w:rPr>
              <w:lastRenderedPageBreak/>
              <w:fldChar w:fldCharType="begin"/>
            </w:r>
            <w:r w:rsidRPr="001F008E">
              <w:rPr>
                <w:lang w:bidi="es-ES"/>
              </w:rPr>
              <w:instrText xml:space="preserve"> DOCVARIABLE  MonthStart \@ MMMM \* MERGEFORMAT </w:instrText>
            </w:r>
            <w:r w:rsidRPr="001F008E">
              <w:rPr>
                <w:lang w:bidi="es-ES"/>
              </w:rPr>
              <w:fldChar w:fldCharType="separate"/>
            </w:r>
            <w:r w:rsidRPr="00B35C5F">
              <w:rPr>
                <w:lang w:bidi="es-ES"/>
              </w:rPr>
              <w:t>febrero</w:t>
            </w:r>
            <w:r w:rsidRPr="001F008E">
              <w:rPr>
                <w:lang w:bidi="es-ES"/>
              </w:rPr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725082" w:rsidRPr="001F008E" w:rsidRDefault="00725082" w:rsidP="00606CDC">
            <w:pPr>
              <w:pStyle w:val="Ao"/>
              <w:spacing w:after="40"/>
            </w:pPr>
            <w:r w:rsidRPr="001F008E">
              <w:rPr>
                <w:lang w:bidi="es-ES"/>
              </w:rPr>
              <w:fldChar w:fldCharType="begin"/>
            </w:r>
            <w:r w:rsidRPr="001F008E">
              <w:rPr>
                <w:lang w:bidi="es-ES"/>
              </w:rPr>
              <w:instrText xml:space="preserve"> DOCVARIABLE  MonthStart \@  yyyy   \* MERGEFORMAT </w:instrText>
            </w:r>
            <w:r w:rsidRPr="001F008E">
              <w:rPr>
                <w:lang w:bidi="es-ES"/>
              </w:rPr>
              <w:fldChar w:fldCharType="separate"/>
            </w:r>
            <w:r w:rsidRPr="00B35C5F">
              <w:rPr>
                <w:lang w:bidi="es-ES"/>
              </w:rPr>
              <w:t>2020</w:t>
            </w:r>
            <w:r w:rsidRPr="001F008E">
              <w:rPr>
                <w:lang w:bidi="es-ES"/>
              </w:rPr>
              <w:fldChar w:fldCharType="end"/>
            </w:r>
          </w:p>
        </w:tc>
      </w:tr>
    </w:tbl>
    <w:p w:rsidR="00725082" w:rsidRDefault="00725082">
      <w:pPr>
        <w:rPr>
          <w:lang w:val="es-MX"/>
        </w:rPr>
      </w:pPr>
    </w:p>
    <w:p w:rsidR="00725082" w:rsidRDefault="00725082">
      <w:pPr>
        <w:rPr>
          <w:rFonts w:ascii="Times New Roman" w:hAnsi="Times New Roman" w:cs="Times New Roman"/>
          <w:sz w:val="52"/>
          <w:szCs w:val="52"/>
          <w:lang w:val="es-MX"/>
        </w:rPr>
      </w:pPr>
      <w:r w:rsidRPr="00725082">
        <w:rPr>
          <w:rFonts w:ascii="Times New Roman" w:hAnsi="Times New Roman" w:cs="Times New Roman"/>
          <w:sz w:val="52"/>
          <w:szCs w:val="52"/>
          <w:lang w:val="es-MX"/>
        </w:rPr>
        <w:t>Desglosamiento de los eventos:</w:t>
      </w:r>
    </w:p>
    <w:p w:rsidR="00725082" w:rsidRDefault="00725082">
      <w:pPr>
        <w:rPr>
          <w:rFonts w:ascii="Arial Rounded MT Bold" w:hAnsi="Arial Rounded MT Bold" w:cs="Times New Roman"/>
          <w:sz w:val="36"/>
          <w:szCs w:val="36"/>
          <w:lang w:val="es-MX"/>
        </w:rPr>
      </w:pPr>
    </w:p>
    <w:p w:rsidR="00B77BD1" w:rsidRPr="00B77BD1" w:rsidRDefault="00B77BD1">
      <w:pPr>
        <w:rPr>
          <w:rFonts w:ascii="Arial" w:hAnsi="Arial" w:cs="Arial"/>
          <w:color w:val="auto"/>
          <w:sz w:val="24"/>
          <w:szCs w:val="24"/>
          <w:lang w:val="es-MX"/>
        </w:rPr>
      </w:pP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Martes 11.- </w:t>
      </w:r>
      <w:r w:rsidRPr="00B77BD1">
        <w:rPr>
          <w:rFonts w:ascii="Arial" w:hAnsi="Arial" w:cs="Arial"/>
          <w:color w:val="auto"/>
          <w:sz w:val="24"/>
          <w:szCs w:val="24"/>
          <w:lang w:val="es-MX"/>
        </w:rPr>
        <w:t xml:space="preserve">Se asignaron los horarios disponibles de cada uno de los integrantes del equipo y se plantearon los primeros </w:t>
      </w:r>
      <w:r w:rsidR="00B84DCB" w:rsidRPr="00B77BD1">
        <w:rPr>
          <w:rFonts w:ascii="Arial" w:hAnsi="Arial" w:cs="Arial"/>
          <w:color w:val="auto"/>
          <w:sz w:val="24"/>
          <w:szCs w:val="24"/>
          <w:lang w:val="es-MX"/>
        </w:rPr>
        <w:t>objetivos,</w:t>
      </w:r>
      <w:r w:rsidRPr="00B77BD1">
        <w:rPr>
          <w:rFonts w:ascii="Arial" w:hAnsi="Arial" w:cs="Arial"/>
          <w:color w:val="auto"/>
          <w:sz w:val="24"/>
          <w:szCs w:val="24"/>
          <w:lang w:val="es-MX"/>
        </w:rPr>
        <w:t xml:space="preserve"> así como un primer diagnóstico a </w:t>
      </w:r>
      <w:r w:rsidR="00B84DCB" w:rsidRPr="00B77BD1">
        <w:rPr>
          <w:rFonts w:ascii="Arial" w:hAnsi="Arial" w:cs="Arial"/>
          <w:color w:val="auto"/>
          <w:sz w:val="24"/>
          <w:szCs w:val="24"/>
          <w:lang w:val="es-MX"/>
        </w:rPr>
        <w:t>las fechas</w:t>
      </w:r>
      <w:r w:rsidRPr="00B77BD1">
        <w:rPr>
          <w:rFonts w:ascii="Arial" w:hAnsi="Arial" w:cs="Arial"/>
          <w:color w:val="auto"/>
          <w:sz w:val="24"/>
          <w:szCs w:val="24"/>
          <w:lang w:val="es-MX"/>
        </w:rPr>
        <w:t xml:space="preserve"> de entrega haciendo un calendario en la libreta.</w:t>
      </w:r>
    </w:p>
    <w:p w:rsidR="00B77BD1" w:rsidRDefault="00B77BD1">
      <w:pPr>
        <w:rPr>
          <w:rFonts w:ascii="Arial" w:hAnsi="Arial" w:cs="Arial"/>
          <w:color w:val="073779" w:themeColor="accent1"/>
          <w:sz w:val="24"/>
          <w:szCs w:val="24"/>
          <w:lang w:val="es-MX"/>
        </w:rPr>
      </w:pPr>
    </w:p>
    <w:p w:rsidR="00B84DCB" w:rsidRPr="00B77BD1" w:rsidRDefault="00B84DCB" w:rsidP="00B84DCB">
      <w:pPr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Viernes</w:t>
      </w: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 1</w:t>
      </w: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8</w:t>
      </w: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.-</w:t>
      </w:r>
      <w:r>
        <w:rPr>
          <w:rFonts w:ascii="Arial" w:hAnsi="Arial" w:cs="Arial"/>
          <w:color w:val="auto"/>
          <w:sz w:val="24"/>
          <w:szCs w:val="24"/>
          <w:lang w:val="es-MX"/>
        </w:rPr>
        <w:t xml:space="preserve"> Se realizo un escrito</w:t>
      </w:r>
      <w:r w:rsidR="00546737">
        <w:rPr>
          <w:rFonts w:ascii="Arial" w:hAnsi="Arial" w:cs="Arial"/>
          <w:color w:val="auto"/>
          <w:sz w:val="24"/>
          <w:szCs w:val="24"/>
          <w:lang w:val="es-MX"/>
        </w:rPr>
        <w:t xml:space="preserve"> dando razones por las cuales deberíamos hacer el proyecto</w:t>
      </w:r>
      <w:r>
        <w:rPr>
          <w:rFonts w:ascii="Arial" w:hAnsi="Arial" w:cs="Arial"/>
          <w:color w:val="auto"/>
          <w:sz w:val="24"/>
          <w:szCs w:val="24"/>
          <w:lang w:val="es-MX"/>
        </w:rPr>
        <w:t>.</w:t>
      </w:r>
    </w:p>
    <w:p w:rsidR="00B84DCB" w:rsidRDefault="00B84DCB">
      <w:pPr>
        <w:rPr>
          <w:rFonts w:ascii="Arial" w:hAnsi="Arial" w:cs="Arial"/>
          <w:color w:val="073779" w:themeColor="accent1"/>
          <w:sz w:val="24"/>
          <w:szCs w:val="24"/>
          <w:lang w:val="es-MX"/>
        </w:rPr>
      </w:pPr>
    </w:p>
    <w:p w:rsidR="00B84DCB" w:rsidRDefault="00B84DCB" w:rsidP="00B77BD1">
      <w:pPr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Lunes</w:t>
      </w:r>
      <w:r w:rsidR="00B77BD1"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 1</w:t>
      </w: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7</w:t>
      </w:r>
      <w:r w:rsidR="00B77BD1"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MX"/>
        </w:rPr>
        <w:t>Realizamos un esquemático eléctrico del sistema y lo analizamos para saber que componentes se van a utilizar.</w:t>
      </w:r>
    </w:p>
    <w:p w:rsidR="00B84DCB" w:rsidRDefault="00B84DCB" w:rsidP="00B77BD1">
      <w:pPr>
        <w:rPr>
          <w:rFonts w:ascii="Arial" w:hAnsi="Arial" w:cs="Arial"/>
          <w:color w:val="auto"/>
          <w:sz w:val="24"/>
          <w:szCs w:val="24"/>
          <w:lang w:val="es-MX"/>
        </w:rPr>
      </w:pPr>
    </w:p>
    <w:p w:rsidR="00B84DCB" w:rsidRDefault="00B84DCB" w:rsidP="00B84DCB">
      <w:pPr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Martes</w:t>
      </w: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 1</w:t>
      </w: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8</w:t>
      </w: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MX"/>
        </w:rPr>
        <w:t xml:space="preserve">Abrimos y checamos la maquina centrifuga, sus piezas y checamos el butirómetro (medidas y dimensiones) </w:t>
      </w:r>
      <w:r w:rsidR="00D82E54">
        <w:rPr>
          <w:rFonts w:ascii="Arial" w:hAnsi="Arial" w:cs="Arial"/>
          <w:color w:val="auto"/>
          <w:sz w:val="24"/>
          <w:szCs w:val="24"/>
          <w:lang w:val="es-MX"/>
        </w:rPr>
        <w:t xml:space="preserve">y empezamos a sacar una cotización de los componentes </w:t>
      </w:r>
    </w:p>
    <w:p w:rsidR="00D82E54" w:rsidRDefault="00D82E54" w:rsidP="00B84DCB">
      <w:pPr>
        <w:rPr>
          <w:rFonts w:ascii="Arial" w:hAnsi="Arial" w:cs="Arial"/>
          <w:color w:val="auto"/>
          <w:sz w:val="24"/>
          <w:szCs w:val="24"/>
          <w:lang w:val="es-MX"/>
        </w:rPr>
      </w:pPr>
      <w:bookmarkStart w:id="0" w:name="_GoBack"/>
      <w:bookmarkEnd w:id="0"/>
    </w:p>
    <w:p w:rsidR="00D82E54" w:rsidRDefault="00D82E54" w:rsidP="00D82E54">
      <w:pPr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Viernes 21</w:t>
      </w: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MX"/>
        </w:rPr>
        <w:t>Hicimos una contextualización con preguntas para el proyecto. Terminamos la cotización y agendamos la primera reunión.</w:t>
      </w:r>
    </w:p>
    <w:p w:rsidR="00D82E54" w:rsidRDefault="00D82E54" w:rsidP="00D82E54">
      <w:pPr>
        <w:rPr>
          <w:rFonts w:ascii="Arial" w:hAnsi="Arial" w:cs="Arial"/>
          <w:color w:val="auto"/>
          <w:sz w:val="24"/>
          <w:szCs w:val="24"/>
          <w:lang w:val="es-MX"/>
        </w:rPr>
      </w:pPr>
    </w:p>
    <w:p w:rsidR="00D82E54" w:rsidRDefault="00D82E54" w:rsidP="00D82E54">
      <w:pPr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Domingo 23</w:t>
      </w:r>
      <w:r w:rsidRPr="00B77BD1">
        <w:rPr>
          <w:rFonts w:ascii="Arial Rounded MT Bold" w:hAnsi="Arial Rounded MT Bold" w:cs="Times New Roman"/>
          <w:color w:val="073779" w:themeColor="accent1"/>
          <w:sz w:val="32"/>
          <w:szCs w:val="32"/>
          <w:lang w:val="es-MX"/>
        </w:rPr>
        <w:t>.-</w:t>
      </w:r>
      <w:r>
        <w:rPr>
          <w:rFonts w:ascii="Arial" w:hAnsi="Arial" w:cs="Arial"/>
          <w:color w:val="auto"/>
          <w:sz w:val="24"/>
          <w:szCs w:val="24"/>
          <w:lang w:val="es-MX"/>
        </w:rPr>
        <w:t xml:space="preserve"> Reorganizamos al equipo y se asignaron algunos objetivos próximos para la semana</w:t>
      </w:r>
      <w:r>
        <w:rPr>
          <w:rFonts w:ascii="Arial" w:hAnsi="Arial" w:cs="Arial"/>
          <w:color w:val="auto"/>
          <w:sz w:val="24"/>
          <w:szCs w:val="24"/>
          <w:lang w:val="es-MX"/>
        </w:rPr>
        <w:t>.</w:t>
      </w:r>
    </w:p>
    <w:p w:rsidR="00D82E54" w:rsidRDefault="00D82E54" w:rsidP="00D82E54">
      <w:pPr>
        <w:rPr>
          <w:rFonts w:ascii="Arial" w:hAnsi="Arial" w:cs="Arial"/>
          <w:color w:val="auto"/>
          <w:sz w:val="24"/>
          <w:szCs w:val="24"/>
          <w:lang w:val="es-MX"/>
        </w:rPr>
      </w:pPr>
    </w:p>
    <w:p w:rsidR="00D82E54" w:rsidRDefault="00D82E54" w:rsidP="00D82E54">
      <w:pPr>
        <w:rPr>
          <w:rFonts w:ascii="Times New Roman" w:hAnsi="Times New Roman" w:cs="Times New Roman"/>
          <w:sz w:val="52"/>
          <w:szCs w:val="52"/>
          <w:lang w:val="es-MX"/>
        </w:rPr>
      </w:pPr>
      <w:r>
        <w:rPr>
          <w:rFonts w:ascii="Times New Roman" w:hAnsi="Times New Roman" w:cs="Times New Roman"/>
          <w:sz w:val="52"/>
          <w:szCs w:val="52"/>
          <w:lang w:val="es-MX"/>
        </w:rPr>
        <w:t>Objetivos Próximos</w:t>
      </w:r>
      <w:r w:rsidRPr="00725082">
        <w:rPr>
          <w:rFonts w:ascii="Times New Roman" w:hAnsi="Times New Roman" w:cs="Times New Roman"/>
          <w:sz w:val="52"/>
          <w:szCs w:val="52"/>
          <w:lang w:val="es-MX"/>
        </w:rPr>
        <w:t>:</w:t>
      </w:r>
    </w:p>
    <w:p w:rsidR="00D82E54" w:rsidRDefault="00D82E54" w:rsidP="00D82E54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171C75" w:rsidRDefault="00D82E54">
      <w:pPr>
        <w:rPr>
          <w:rFonts w:ascii="Times New Roman" w:hAnsi="Times New Roman" w:cs="Times New Roman"/>
          <w:color w:val="auto"/>
          <w:sz w:val="28"/>
          <w:szCs w:val="28"/>
          <w:lang w:val="es-MX"/>
        </w:rPr>
      </w:pPr>
      <w:r w:rsidRPr="00D82E54">
        <w:rPr>
          <w:rFonts w:ascii="Times New Roman" w:hAnsi="Times New Roman" w:cs="Times New Roman"/>
          <w:color w:val="auto"/>
          <w:sz w:val="28"/>
          <w:szCs w:val="28"/>
          <w:lang w:val="es-MX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  <w:lang w:val="es-MX"/>
        </w:rPr>
        <w:t xml:space="preserve"> </w:t>
      </w:r>
      <w:r w:rsidRPr="00D82E54">
        <w:rPr>
          <w:rFonts w:ascii="Times New Roman" w:hAnsi="Times New Roman" w:cs="Times New Roman"/>
          <w:color w:val="auto"/>
          <w:sz w:val="28"/>
          <w:szCs w:val="28"/>
          <w:lang w:val="es-MX"/>
        </w:rPr>
        <w:t>Hacer un diagrama esquemático en proteus para verificar los componentes y funcionamiento</w:t>
      </w:r>
    </w:p>
    <w:p w:rsidR="00B77BD1" w:rsidRDefault="00D82E54">
      <w:pPr>
        <w:rPr>
          <w:rFonts w:ascii="Times New Roman" w:hAnsi="Times New Roman" w:cs="Times New Roman"/>
          <w:color w:val="auto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s-MX"/>
        </w:rPr>
        <w:t>- Reunión en casa de un integrante del equipo para</w:t>
      </w:r>
      <w:r w:rsidR="00171C75">
        <w:rPr>
          <w:rFonts w:ascii="Times New Roman" w:hAnsi="Times New Roman" w:cs="Times New Roman"/>
          <w:color w:val="auto"/>
          <w:sz w:val="28"/>
          <w:szCs w:val="28"/>
          <w:lang w:val="es-MX"/>
        </w:rPr>
        <w:t xml:space="preserve"> realizar el primer prototipo </w:t>
      </w:r>
    </w:p>
    <w:p w:rsidR="00171C75" w:rsidRPr="00D82E54" w:rsidRDefault="00171C7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s-MX"/>
        </w:rPr>
        <w:t>- Hacer mediciones y dimensionar el proyecto para empezar a cotizar y realizar la carcasa.</w:t>
      </w:r>
    </w:p>
    <w:sectPr w:rsidR="00171C75" w:rsidRPr="00D82E54" w:rsidSect="006D66E7">
      <w:pgSz w:w="16838" w:h="11906" w:orient="landscape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23BE" w:rsidRDefault="007F23BE">
      <w:pPr>
        <w:spacing w:before="0" w:after="0"/>
      </w:pPr>
      <w:r>
        <w:separator/>
      </w:r>
    </w:p>
  </w:endnote>
  <w:endnote w:type="continuationSeparator" w:id="0">
    <w:p w:rsidR="007F23BE" w:rsidRDefault="007F2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23BE" w:rsidRDefault="007F23BE">
      <w:pPr>
        <w:spacing w:before="0" w:after="0"/>
      </w:pPr>
      <w:r>
        <w:separator/>
      </w:r>
    </w:p>
  </w:footnote>
  <w:footnote w:type="continuationSeparator" w:id="0">
    <w:p w:rsidR="007F23BE" w:rsidRDefault="007F23B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20B"/>
    <w:multiLevelType w:val="hybridMultilevel"/>
    <w:tmpl w:val="B33CB130"/>
    <w:lvl w:ilvl="0" w:tplc="F3C807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7CAA"/>
    <w:multiLevelType w:val="hybridMultilevel"/>
    <w:tmpl w:val="68D4F45C"/>
    <w:lvl w:ilvl="0" w:tplc="D414B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7FB"/>
    <w:multiLevelType w:val="hybridMultilevel"/>
    <w:tmpl w:val="CA9C5C2C"/>
    <w:lvl w:ilvl="0" w:tplc="671874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27715"/>
    <w:multiLevelType w:val="hybridMultilevel"/>
    <w:tmpl w:val="772099D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95103"/>
    <w:multiLevelType w:val="hybridMultilevel"/>
    <w:tmpl w:val="71180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9/02/2020"/>
    <w:docVar w:name="MonthStart" w:val="01/02/2020"/>
  </w:docVars>
  <w:rsids>
    <w:rsidRoot w:val="00B35C5F"/>
    <w:rsid w:val="00171C75"/>
    <w:rsid w:val="001F008E"/>
    <w:rsid w:val="00231B35"/>
    <w:rsid w:val="0024454A"/>
    <w:rsid w:val="00283BE5"/>
    <w:rsid w:val="00391BA6"/>
    <w:rsid w:val="003C64D5"/>
    <w:rsid w:val="004D589B"/>
    <w:rsid w:val="004E1311"/>
    <w:rsid w:val="00546737"/>
    <w:rsid w:val="005660BE"/>
    <w:rsid w:val="005B0009"/>
    <w:rsid w:val="0068377B"/>
    <w:rsid w:val="006D66E7"/>
    <w:rsid w:val="00725082"/>
    <w:rsid w:val="007B4B47"/>
    <w:rsid w:val="007F2293"/>
    <w:rsid w:val="007F23BE"/>
    <w:rsid w:val="008256A9"/>
    <w:rsid w:val="00897AFD"/>
    <w:rsid w:val="009860A0"/>
    <w:rsid w:val="00AB4ADB"/>
    <w:rsid w:val="00AD76BD"/>
    <w:rsid w:val="00B14B60"/>
    <w:rsid w:val="00B35C5F"/>
    <w:rsid w:val="00B77BD1"/>
    <w:rsid w:val="00B84DCB"/>
    <w:rsid w:val="00C30C11"/>
    <w:rsid w:val="00D22426"/>
    <w:rsid w:val="00D24806"/>
    <w:rsid w:val="00D805F3"/>
    <w:rsid w:val="00D81BB5"/>
    <w:rsid w:val="00D82E54"/>
    <w:rsid w:val="00DB72EF"/>
    <w:rsid w:val="00DD281B"/>
    <w:rsid w:val="00DF2183"/>
    <w:rsid w:val="00E41945"/>
    <w:rsid w:val="00EA463D"/>
    <w:rsid w:val="00EB29B2"/>
    <w:rsid w:val="00EB5A46"/>
    <w:rsid w:val="00EC428B"/>
    <w:rsid w:val="00F622B6"/>
    <w:rsid w:val="00F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B34A7E"/>
  <w15:docId w15:val="{93C38976-CCDE-4438-8CF6-B4700984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8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8" w:unhideWhenUsed="1" w:qFormat="1"/>
    <w:lsdException w:name="Intense Quote" w:semiHidden="1" w:uiPriority="8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" w:unhideWhenUsed="1" w:qFormat="1"/>
    <w:lsdException w:name="Intense Emphasis" w:semiHidden="1" w:uiPriority="8" w:unhideWhenUsed="1" w:qFormat="1"/>
    <w:lsdException w:name="Subtle Reference" w:semiHidden="1" w:uiPriority="8" w:unhideWhenUsed="1" w:qFormat="1"/>
    <w:lsdException w:name="Intense Reference" w:semiHidden="1" w:uiPriority="8" w:unhideWhenUsed="1" w:qFormat="1"/>
    <w:lsdException w:name="Book Title" w:semiHidden="1" w:uiPriority="8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54"/>
  </w:style>
  <w:style w:type="paragraph" w:styleId="Ttulo1">
    <w:name w:val="heading 1"/>
    <w:basedOn w:val="Normal"/>
    <w:link w:val="Ttulo1C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s">
    <w:name w:val="Día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adecalendario">
    <w:name w:val="Tabla de calendario"/>
    <w:basedOn w:val="Tabla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Fechas">
    <w:name w:val="Fechas"/>
    <w:basedOn w:val="Normal"/>
    <w:uiPriority w:val="4"/>
    <w:qFormat/>
    <w:pPr>
      <w:spacing w:before="120"/>
      <w:jc w:val="right"/>
    </w:pPr>
  </w:style>
  <w:style w:type="paragraph" w:customStyle="1" w:styleId="Mes">
    <w:name w:val="Mes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Ao">
    <w:name w:val="Año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pPr>
      <w:spacing w:before="0"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bCs/>
      <w:caps/>
      <w:sz w:val="96"/>
      <w:szCs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normal4">
    <w:name w:val="Plain Table 4"/>
    <w:basedOn w:val="Tablanormal"/>
    <w:uiPriority w:val="99"/>
    <w:rsid w:val="007F2293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99"/>
    <w:unhideWhenUsed/>
    <w:qFormat/>
    <w:rsid w:val="00D2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am\AppData\Roaming\Microsoft\Templates\Calendario%20horizontal%20(inicio%20en%20domingo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E8274829FA4B309ACDFA3E60892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CB431-BC0A-4DA7-81CE-F164A464BBCC}"/>
      </w:docPartPr>
      <w:docPartBody>
        <w:p w:rsidR="00000000" w:rsidRDefault="00E52D08">
          <w:pPr>
            <w:pStyle w:val="0CE8274829FA4B309ACDFA3E60892796"/>
          </w:pPr>
          <w:r w:rsidRPr="001F008E">
            <w:rPr>
              <w:lang w:bidi="es-ES"/>
            </w:rPr>
            <w:t>Lunes</w:t>
          </w:r>
        </w:p>
      </w:docPartBody>
    </w:docPart>
    <w:docPart>
      <w:docPartPr>
        <w:name w:val="C790D2C3ECC7407B8A95990B67588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F3A13-4F62-4E33-85B5-B509ECEF3066}"/>
      </w:docPartPr>
      <w:docPartBody>
        <w:p w:rsidR="00000000" w:rsidRDefault="00E52D08">
          <w:pPr>
            <w:pStyle w:val="C790D2C3ECC7407B8A95990B6758813C"/>
          </w:pPr>
          <w:r w:rsidRPr="001F008E">
            <w:rPr>
              <w:lang w:bidi="es-ES"/>
            </w:rPr>
            <w:t>Martes</w:t>
          </w:r>
        </w:p>
      </w:docPartBody>
    </w:docPart>
    <w:docPart>
      <w:docPartPr>
        <w:name w:val="F71E9554C7764D5DB8FEAD7EDBE2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1DCF4-B249-4A72-906F-8CAE01B58E1A}"/>
      </w:docPartPr>
      <w:docPartBody>
        <w:p w:rsidR="00000000" w:rsidRDefault="00E52D08">
          <w:pPr>
            <w:pStyle w:val="F71E9554C7764D5DB8FEAD7EDBE28010"/>
          </w:pPr>
          <w:r w:rsidRPr="001F008E">
            <w:rPr>
              <w:lang w:bidi="es-ES"/>
            </w:rPr>
            <w:t>Miércoles</w:t>
          </w:r>
        </w:p>
      </w:docPartBody>
    </w:docPart>
    <w:docPart>
      <w:docPartPr>
        <w:name w:val="BF1150989E6C4567ADA24D4A1D9E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2183-9940-46C1-9BE2-065AFE9BEC48}"/>
      </w:docPartPr>
      <w:docPartBody>
        <w:p w:rsidR="00000000" w:rsidRDefault="00E52D08">
          <w:pPr>
            <w:pStyle w:val="BF1150989E6C4567ADA24D4A1D9E7127"/>
          </w:pPr>
          <w:r w:rsidRPr="001F008E">
            <w:rPr>
              <w:lang w:bidi="es-ES"/>
            </w:rPr>
            <w:t>Jueves</w:t>
          </w:r>
        </w:p>
      </w:docPartBody>
    </w:docPart>
    <w:docPart>
      <w:docPartPr>
        <w:name w:val="58D543EF81774E83BEF1226D71E0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106E4-7E89-4ACC-A35F-E7B4C48718DD}"/>
      </w:docPartPr>
      <w:docPartBody>
        <w:p w:rsidR="00000000" w:rsidRDefault="00E52D08">
          <w:pPr>
            <w:pStyle w:val="58D543EF81774E83BEF1226D71E006F6"/>
          </w:pPr>
          <w:r w:rsidRPr="001F008E">
            <w:rPr>
              <w:lang w:bidi="es-ES"/>
            </w:rPr>
            <w:t>Viernes</w:t>
          </w:r>
        </w:p>
      </w:docPartBody>
    </w:docPart>
    <w:docPart>
      <w:docPartPr>
        <w:name w:val="4486324902BB4438AB4A4DE357A7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6221-F0E0-4A15-A24B-74A1E552364E}"/>
      </w:docPartPr>
      <w:docPartBody>
        <w:p w:rsidR="00000000" w:rsidRDefault="00E52D08">
          <w:pPr>
            <w:pStyle w:val="4486324902BB4438AB4A4DE357A7DF9B"/>
          </w:pPr>
          <w:r w:rsidRPr="001F008E">
            <w:rPr>
              <w:lang w:bidi="es-ES"/>
            </w:rPr>
            <w:t>Sábado</w:t>
          </w:r>
        </w:p>
      </w:docPartBody>
    </w:docPart>
    <w:docPart>
      <w:docPartPr>
        <w:name w:val="BD8EFFB408A34107902F430BEA9A6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9B392-2E85-402D-B953-3C393509E7B6}"/>
      </w:docPartPr>
      <w:docPartBody>
        <w:p w:rsidR="00000000" w:rsidRDefault="00E52D08">
          <w:pPr>
            <w:pStyle w:val="BD8EFFB408A34107902F430BEA9A6C10"/>
          </w:pPr>
          <w:r w:rsidRPr="001F008E">
            <w:rPr>
              <w:lang w:bidi="es-ES"/>
            </w:rPr>
            <w:t>Domingo</w:t>
          </w:r>
        </w:p>
      </w:docPartBody>
    </w:docPart>
    <w:docPart>
      <w:docPartPr>
        <w:name w:val="0C19D49A48264D2684A774399EB9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935FB-1AE0-45D6-90E3-D6AC4DAF6443}"/>
      </w:docPartPr>
      <w:docPartBody>
        <w:p w:rsidR="00000000" w:rsidRDefault="00E52D08">
          <w:pPr>
            <w:pStyle w:val="0C19D49A48264D2684A774399EB9B969"/>
          </w:pPr>
          <w:r w:rsidRPr="001F008E">
            <w:rPr>
              <w:lang w:bidi="es-ES"/>
            </w:rPr>
            <w:t>Eventos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8"/>
    <w:rsid w:val="00E5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E8274829FA4B309ACDFA3E60892796">
    <w:name w:val="0CE8274829FA4B309ACDFA3E60892796"/>
  </w:style>
  <w:style w:type="paragraph" w:customStyle="1" w:styleId="C790D2C3ECC7407B8A95990B6758813C">
    <w:name w:val="C790D2C3ECC7407B8A95990B6758813C"/>
  </w:style>
  <w:style w:type="paragraph" w:customStyle="1" w:styleId="F71E9554C7764D5DB8FEAD7EDBE28010">
    <w:name w:val="F71E9554C7764D5DB8FEAD7EDBE28010"/>
  </w:style>
  <w:style w:type="paragraph" w:customStyle="1" w:styleId="BF1150989E6C4567ADA24D4A1D9E7127">
    <w:name w:val="BF1150989E6C4567ADA24D4A1D9E7127"/>
  </w:style>
  <w:style w:type="paragraph" w:customStyle="1" w:styleId="58D543EF81774E83BEF1226D71E006F6">
    <w:name w:val="58D543EF81774E83BEF1226D71E006F6"/>
  </w:style>
  <w:style w:type="paragraph" w:customStyle="1" w:styleId="4486324902BB4438AB4A4DE357A7DF9B">
    <w:name w:val="4486324902BB4438AB4A4DE357A7DF9B"/>
  </w:style>
  <w:style w:type="paragraph" w:customStyle="1" w:styleId="BD8EFFB408A34107902F430BEA9A6C10">
    <w:name w:val="BD8EFFB408A34107902F430BEA9A6C10"/>
  </w:style>
  <w:style w:type="paragraph" w:customStyle="1" w:styleId="0C19D49A48264D2684A774399EB9B969">
    <w:name w:val="0C19D49A48264D2684A774399EB9B969"/>
  </w:style>
  <w:style w:type="paragraph" w:customStyle="1" w:styleId="3077C12FF7714AF4B99A4FA670909306">
    <w:name w:val="3077C12FF7714AF4B99A4FA670909306"/>
  </w:style>
  <w:style w:type="paragraph" w:customStyle="1" w:styleId="D5681B2148CB42CCA4E062C73FC9B65F">
    <w:name w:val="D5681B2148CB42CCA4E062C73FC9B65F"/>
  </w:style>
  <w:style w:type="paragraph" w:customStyle="1" w:styleId="9FC6A8B2B0D2465AADA6EE7110E1DD31">
    <w:name w:val="9FC6A8B2B0D2465AADA6EE7110E1DD31"/>
  </w:style>
  <w:style w:type="paragraph" w:customStyle="1" w:styleId="AE2C581648364D2BAE832740086EA33C">
    <w:name w:val="AE2C581648364D2BAE832740086EA33C"/>
  </w:style>
  <w:style w:type="paragraph" w:customStyle="1" w:styleId="48F62F567F7F4B59953CA36AF430B9DF">
    <w:name w:val="48F62F567F7F4B59953CA36AF430B9DF"/>
  </w:style>
  <w:style w:type="paragraph" w:customStyle="1" w:styleId="0728FC819A3A4984B105B2825617BE74">
    <w:name w:val="0728FC819A3A4984B105B2825617B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50D28-EFAC-4220-847E-AC32A6FF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Calendario horizontal (inicio en domingo)</Template>
  <TotalTime>228</TotalTime>
  <Pages>2</Pages>
  <Words>634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Reyes Gomez</dc:creator>
  <cp:keywords/>
  <dc:description/>
  <cp:lastModifiedBy>Abraham Reyes</cp:lastModifiedBy>
  <cp:revision>3</cp:revision>
  <dcterms:created xsi:type="dcterms:W3CDTF">2020-02-24T02:40:00Z</dcterms:created>
  <dcterms:modified xsi:type="dcterms:W3CDTF">2020-02-24T06:28:00Z</dcterms:modified>
  <cp:category/>
</cp:coreProperties>
</file>